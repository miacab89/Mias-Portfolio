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GoBack" w:displacedByCustomXml="prev" w:id="0"/>
    <w:p w:rsidRPr="00843164" w:rsidR="00C067C5" w:rsidP="1D608F1B" w:rsidRDefault="00126049" w14:paraId="319488C7" w14:textId="261691BF">
      <w:pPr>
        <w:pStyle w:val="Title"/>
        <w:rPr>
          <w:rFonts w:ascii="Cambria" w:hAnsi="Cambria" w:eastAsia="Cambria" w:cs="Cambria"/>
          <w:color w:val="000000" w:themeColor="text2" w:themeTint="FF" w:themeShade="FF"/>
          <w:sz w:val="56"/>
          <w:szCs w:val="56"/>
        </w:rPr>
      </w:pPr>
      <w:r w:rsidRPr="6BE3AB2B" w:rsidR="38ED033F">
        <w:rPr>
          <w:rFonts w:ascii="Cambria" w:hAnsi="Cambria" w:eastAsia="Cambria" w:cs="Cambria"/>
          <w:color w:val="000000" w:themeColor="text2" w:themeTint="FF" w:themeShade="FF"/>
          <w:sz w:val="56"/>
          <w:szCs w:val="56"/>
        </w:rPr>
        <w:t>Mia L. Cabrera</w:t>
      </w:r>
      <w:bookmarkEnd w:id="0"/>
    </w:p>
    <w:p w:rsidR="6F2C5393" w:rsidP="6BE3AB2B" w:rsidRDefault="6F2C5393" w14:paraId="4C5972DE" w14:textId="576FAA27">
      <w:pPr>
        <w:pStyle w:val="Normal"/>
      </w:pPr>
      <w:r w:rsidRPr="6BE3AB2B" w:rsidR="6F2C5393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>San Antonio, TX</w:t>
      </w:r>
      <w:r w:rsidRPr="6BE3AB2B" w:rsidR="0B43BDA6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 xml:space="preserve"> </w:t>
      </w:r>
      <w:r w:rsidRPr="6BE3AB2B" w:rsidR="3E80C2B8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 xml:space="preserve">     </w:t>
      </w:r>
    </w:p>
    <w:p w:rsidR="6F2C5393" w:rsidP="1D608F1B" w:rsidRDefault="6F2C5393" w14:paraId="69624C7D" w14:textId="4FB8FD1B">
      <w:pPr>
        <w:pStyle w:val="Normal"/>
      </w:pPr>
      <w:r w:rsidRPr="6BE3AB2B" w:rsidR="6F2C5393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>210.501.258</w:t>
      </w:r>
      <w:r w:rsidRPr="6BE3AB2B" w:rsidR="20201D80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 xml:space="preserve">5 </w:t>
      </w:r>
      <w:r w:rsidRPr="6BE3AB2B" w:rsidR="00F30987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 xml:space="preserve">  </w:t>
      </w:r>
    </w:p>
    <w:p w:rsidR="6F2C5393" w:rsidP="1D608F1B" w:rsidRDefault="6F2C5393" w14:paraId="744FA95F" w14:textId="2B886ED3">
      <w:pPr>
        <w:pStyle w:val="Normal"/>
      </w:pPr>
      <w:hyperlink r:id="Rcdc424e4b60241e5">
        <w:r w:rsidRPr="6BE3AB2B" w:rsidR="6F2C5393">
          <w:rPr>
            <w:rStyle w:val="Hyperlink"/>
            <w:rFonts w:ascii="Cambria" w:hAnsi="Cambria" w:eastAsia="Cambria" w:cs="Cambria"/>
            <w:b w:val="0"/>
            <w:bCs w:val="0"/>
            <w:color w:val="000000" w:themeColor="text2" w:themeTint="FF" w:themeShade="FF"/>
            <w:sz w:val="24"/>
            <w:szCs w:val="24"/>
          </w:rPr>
          <w:t>Antemia.Kavillari@gmail.com</w:t>
        </w:r>
      </w:hyperlink>
    </w:p>
    <w:p w:rsidR="6BE3AB2B" w:rsidP="6BE3AB2B" w:rsidRDefault="6BE3AB2B" w14:paraId="044864E0" w14:textId="0B5D1959">
      <w:pPr>
        <w:pStyle w:val="Normal"/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</w:pPr>
    </w:p>
    <w:p w:rsidR="6CB18DB8" w:rsidP="6BE3AB2B" w:rsidRDefault="6CB18DB8" w14:paraId="51FFA544" w14:textId="341FB5E3">
      <w:pPr>
        <w:pStyle w:val="Normal"/>
        <w:ind w:left="0" w:right="0"/>
        <w:jc w:val="distribute"/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32"/>
          <w:szCs w:val="32"/>
          <w:u w:val="single"/>
        </w:rPr>
      </w:pPr>
      <w:r w:rsidRPr="6BE3AB2B" w:rsidR="6CB18DB8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32"/>
          <w:szCs w:val="32"/>
          <w:u w:val="single"/>
        </w:rPr>
        <w:t>OBJECTIVE</w:t>
      </w:r>
    </w:p>
    <w:p w:rsidR="6CB18DB8" w:rsidP="6BE3AB2B" w:rsidRDefault="6CB18DB8" w14:paraId="348D5B13" w14:textId="79831D7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6BE3AB2B" w:rsidR="6CB18DB8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>Full Stack Software Developer with a Creative Arts and Humanities background. I am constantly learning new technologies with the goal to be a part of an enthusiastic and talented team.</w:t>
      </w:r>
    </w:p>
    <w:p w:rsidR="6BE3AB2B" w:rsidP="6BE3AB2B" w:rsidRDefault="6BE3AB2B" w14:paraId="42166590" w14:textId="44A9B7F4">
      <w:pPr>
        <w:pStyle w:val="Normal"/>
        <w:ind w:left="0" w:right="0"/>
        <w:jc w:val="distribute"/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32"/>
          <w:szCs w:val="32"/>
          <w:u w:val="single"/>
        </w:rPr>
      </w:pPr>
    </w:p>
    <w:p w:rsidRPr="00843164" w:rsidR="00126049" w:rsidP="6BE3AB2B" w:rsidRDefault="00126049" w14:paraId="78100C34" w14:textId="3621A5BD">
      <w:pPr>
        <w:pStyle w:val="Normal"/>
        <w:ind w:left="0" w:right="0"/>
        <w:jc w:val="distribute"/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</w:pPr>
      <w:r w:rsidRPr="6BE3AB2B" w:rsidR="2EF2BC9E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32"/>
          <w:szCs w:val="32"/>
          <w:u w:val="single"/>
        </w:rPr>
        <w:t>SKILLS &amp; ABILITIES</w:t>
      </w:r>
    </w:p>
    <w:p w:rsidRPr="00843164" w:rsidR="00126049" w:rsidP="6BE3AB2B" w:rsidRDefault="00126049" w14:paraId="0EE3E5AD" w14:textId="24BC22CF">
      <w:pPr>
        <w:pStyle w:val="Normal"/>
        <w:ind w:left="0" w:right="0"/>
        <w:jc w:val="distribute"/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</w:pPr>
      <w:r>
        <w:br/>
      </w:r>
      <w:r w:rsidRPr="6BE3AB2B" w:rsidR="1AC569F3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4"/>
          <w:szCs w:val="24"/>
        </w:rPr>
        <w:t xml:space="preserve">Languages: </w:t>
      </w:r>
      <w:r w:rsidRPr="6BE3AB2B" w:rsidR="1AC569F3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 xml:space="preserve">JavaScript, Python </w:t>
      </w:r>
      <w:r w:rsidRPr="6BE3AB2B" w:rsidR="0C31D5E1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 xml:space="preserve">           </w:t>
      </w:r>
    </w:p>
    <w:p w:rsidRPr="00843164" w:rsidR="00126049" w:rsidP="6BE3AB2B" w:rsidRDefault="00126049" w14:paraId="094A02E7" w14:textId="4D6566EE">
      <w:pPr>
        <w:pStyle w:val="Normal"/>
        <w:ind w:left="0" w:right="0"/>
        <w:jc w:val="distribute"/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</w:pPr>
      <w:r w:rsidRPr="6BE3AB2B" w:rsidR="1AC569F3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4"/>
          <w:szCs w:val="24"/>
        </w:rPr>
        <w:t xml:space="preserve">Front-End: </w:t>
      </w:r>
      <w:r w:rsidRPr="6BE3AB2B" w:rsidR="1AC569F3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>React, Handlebars, Vue, jQuery, AJAX</w:t>
      </w:r>
    </w:p>
    <w:p w:rsidRPr="00843164" w:rsidR="00126049" w:rsidP="6BE3AB2B" w:rsidRDefault="00126049" w14:paraId="735492B9" w14:textId="06BCAD54">
      <w:pPr>
        <w:pStyle w:val="Normal"/>
        <w:ind w:left="0" w:right="0"/>
        <w:jc w:val="distribute"/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</w:pPr>
      <w:r w:rsidRPr="6BE3AB2B" w:rsidR="1AC569F3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4"/>
          <w:szCs w:val="24"/>
        </w:rPr>
        <w:t xml:space="preserve">Back-End: </w:t>
      </w:r>
      <w:r w:rsidRPr="6BE3AB2B" w:rsidR="1AC569F3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 xml:space="preserve">Node/Express, Google OAuth, </w:t>
      </w:r>
      <w:r w:rsidRPr="6BE3AB2B" w:rsidR="1AC569F3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>Sequelize</w:t>
      </w:r>
    </w:p>
    <w:p w:rsidRPr="00843164" w:rsidR="00126049" w:rsidP="6BE3AB2B" w:rsidRDefault="00126049" w14:paraId="458A6AEF" w14:textId="085BD823">
      <w:pPr>
        <w:pStyle w:val="Normal"/>
        <w:ind w:left="0" w:right="0"/>
        <w:jc w:val="distribute"/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</w:pPr>
      <w:r w:rsidRPr="6BE3AB2B" w:rsidR="1AC569F3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4"/>
          <w:szCs w:val="24"/>
        </w:rPr>
        <w:t xml:space="preserve">Databases: </w:t>
      </w:r>
      <w:r w:rsidRPr="6BE3AB2B" w:rsidR="1AC569F3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>MongoDB, MySQL</w:t>
      </w:r>
    </w:p>
    <w:p w:rsidRPr="00843164" w:rsidR="00126049" w:rsidP="6BE3AB2B" w:rsidRDefault="00126049" w14:paraId="18A9F0E3" w14:textId="1133EBCF">
      <w:pPr>
        <w:pStyle w:val="Normal"/>
        <w:ind w:left="0" w:right="0"/>
        <w:jc w:val="distribute"/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</w:pPr>
      <w:r w:rsidRPr="6BE3AB2B" w:rsidR="1AC569F3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4"/>
          <w:szCs w:val="24"/>
        </w:rPr>
        <w:t xml:space="preserve">Deployment/Other: </w:t>
      </w:r>
      <w:r w:rsidRPr="6BE3AB2B" w:rsidR="1AC569F3">
        <w:rPr>
          <w:rFonts w:ascii="Cambria" w:hAnsi="Cambria" w:eastAsia="Cambria" w:cs="Cambria"/>
          <w:b w:val="0"/>
          <w:bCs w:val="0"/>
          <w:color w:val="000000" w:themeColor="text2" w:themeTint="FF" w:themeShade="FF"/>
          <w:sz w:val="24"/>
          <w:szCs w:val="24"/>
        </w:rPr>
        <w:t>Heroku, Git, Linux</w:t>
      </w:r>
    </w:p>
    <w:p w:rsidRPr="00843164" w:rsidR="00126049" w:rsidP="6BE3AB2B" w:rsidRDefault="00126049" w14:paraId="319F6BDF" w14:textId="683644DA">
      <w:pPr>
        <w:pStyle w:val="Heading1"/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32"/>
          <w:szCs w:val="32"/>
          <w:u w:val="single"/>
        </w:rPr>
      </w:pPr>
      <w:r w:rsidRPr="6BE3AB2B" w:rsidR="13658FDA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32"/>
          <w:szCs w:val="32"/>
          <w:u w:val="single"/>
        </w:rPr>
        <w:t>Education</w:t>
      </w:r>
      <w:r>
        <w:br/>
      </w:r>
    </w:p>
    <w:p w:rsidRPr="00843164" w:rsidR="00126049" w:rsidP="6BE3AB2B" w:rsidRDefault="00126049" w14:paraId="684E30CE" w14:textId="088C5708">
      <w:pPr>
        <w:pStyle w:val="Normal"/>
        <w:ind w:left="0"/>
        <w:rPr>
          <w:rFonts w:ascii="Cambria" w:hAnsi="Cambria" w:eastAsia="Cambria" w:cs="Cambria"/>
          <w:b w:val="0"/>
          <w:bCs w:val="0"/>
          <w:i w:val="1"/>
          <w:iCs w:val="1"/>
          <w:color w:val="000000" w:themeColor="text2" w:themeTint="FF" w:themeShade="FF"/>
          <w:sz w:val="28"/>
          <w:szCs w:val="28"/>
        </w:rPr>
      </w:pPr>
      <w:r w:rsidRPr="6BE3AB2B" w:rsidR="13658FDA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8"/>
          <w:szCs w:val="28"/>
        </w:rPr>
        <w:t xml:space="preserve">University of Texas in Austin, </w:t>
      </w:r>
      <w:r w:rsidRPr="6BE3AB2B" w:rsidR="13658FDA">
        <w:rPr>
          <w:rFonts w:ascii="Cambria" w:hAnsi="Cambria" w:eastAsia="Cambria" w:cs="Cambria"/>
          <w:b w:val="0"/>
          <w:bCs w:val="0"/>
          <w:i w:val="1"/>
          <w:iCs w:val="1"/>
          <w:color w:val="000000" w:themeColor="text2" w:themeTint="FF" w:themeShade="FF"/>
          <w:sz w:val="24"/>
          <w:szCs w:val="24"/>
        </w:rPr>
        <w:t xml:space="preserve">Coding Bootcamp Certificate Program </w:t>
      </w:r>
    </w:p>
    <w:p w:rsidRPr="00843164" w:rsidR="00126049" w:rsidP="6BE3AB2B" w:rsidRDefault="00126049" w14:paraId="1E889FCF" w14:textId="0BE00FF4">
      <w:pPr>
        <w:pStyle w:val="Normal"/>
        <w:ind w:left="0"/>
        <w:rPr>
          <w:rFonts w:ascii="Cambria" w:hAnsi="Cambria" w:eastAsia="Cambria" w:cs="Cambria"/>
          <w:b w:val="0"/>
          <w:bCs w:val="0"/>
          <w:i w:val="1"/>
          <w:iCs w:val="1"/>
          <w:color w:val="000000" w:themeColor="text2" w:themeTint="FF" w:themeShade="FF"/>
          <w:sz w:val="28"/>
          <w:szCs w:val="28"/>
        </w:rPr>
      </w:pPr>
      <w:r w:rsidRPr="6BE3AB2B" w:rsidR="13658FDA">
        <w:rPr>
          <w:rFonts w:ascii="Cambria" w:hAnsi="Cambria" w:eastAsia="Cambria" w:cs="Cambria"/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December 2019 – May 2020</w:t>
      </w:r>
    </w:p>
    <w:p w:rsidRPr="00843164" w:rsidR="00126049" w:rsidP="6BE3AB2B" w:rsidRDefault="00126049" w14:paraId="446D7B2C" w14:textId="0E8494E5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</w:pPr>
    </w:p>
    <w:p w:rsidRPr="00843164" w:rsidR="00126049" w:rsidP="6BE3AB2B" w:rsidRDefault="00126049" w14:paraId="5B5D70F0" w14:textId="2CFD7BAF">
      <w:pPr>
        <w:pStyle w:val="Normal"/>
        <w:ind w:left="0"/>
        <w:rPr>
          <w:rFonts w:ascii="Cambria" w:hAnsi="Cambria" w:eastAsia="Cambria" w:cs="Cambria"/>
          <w:b w:val="1"/>
          <w:bCs w:val="1"/>
          <w:i w:val="0"/>
          <w:iCs w:val="0"/>
          <w:color w:val="000000" w:themeColor="text2" w:themeTint="FF" w:themeShade="FF"/>
          <w:sz w:val="32"/>
          <w:szCs w:val="32"/>
          <w:u w:val="single"/>
        </w:rPr>
      </w:pPr>
      <w:r w:rsidRPr="6BE3AB2B" w:rsidR="49856668">
        <w:rPr>
          <w:rFonts w:ascii="Cambria" w:hAnsi="Cambria" w:eastAsia="Cambria" w:cs="Cambria"/>
          <w:b w:val="1"/>
          <w:bCs w:val="1"/>
          <w:i w:val="0"/>
          <w:iCs w:val="0"/>
          <w:color w:val="000000" w:themeColor="text2" w:themeTint="FF" w:themeShade="FF"/>
          <w:sz w:val="32"/>
          <w:szCs w:val="32"/>
          <w:u w:val="single"/>
        </w:rPr>
        <w:t>PROJECTS / EXPERIENCE</w:t>
      </w:r>
    </w:p>
    <w:p w:rsidRPr="00843164" w:rsidR="00126049" w:rsidP="6BE3AB2B" w:rsidRDefault="00126049" w14:paraId="1723E214" w14:textId="6458177E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</w:pPr>
      <w:r w:rsidRPr="6BE3AB2B" w:rsidR="2A6C5B65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8"/>
          <w:szCs w:val="28"/>
        </w:rPr>
        <w:t>DevMatch</w:t>
      </w:r>
      <w:r w:rsidRPr="6BE3AB2B" w:rsidR="2A6C5B65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4"/>
          <w:szCs w:val="24"/>
        </w:rPr>
        <w:t xml:space="preserve">, </w:t>
      </w:r>
      <w:r w:rsidRPr="6BE3AB2B" w:rsidR="2A6C5B65">
        <w:rPr>
          <w:rFonts w:ascii="Cambria" w:hAnsi="Cambria" w:eastAsia="Cambria" w:cs="Cambria"/>
          <w:b w:val="0"/>
          <w:bCs w:val="0"/>
          <w:i w:val="1"/>
          <w:iCs w:val="1"/>
          <w:color w:val="000000" w:themeColor="text2" w:themeTint="FF" w:themeShade="FF"/>
          <w:sz w:val="24"/>
          <w:szCs w:val="24"/>
        </w:rPr>
        <w:t xml:space="preserve">Authentication/Back-End </w:t>
      </w:r>
      <w:r w:rsidRPr="6BE3AB2B" w:rsidR="2A6C5B65">
        <w:rPr>
          <w:rFonts w:ascii="Cambria" w:hAnsi="Cambria" w:eastAsia="Cambria" w:cs="Cambria"/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- A</w:t>
      </w:r>
      <w:r w:rsidRPr="6BE3AB2B" w:rsidR="2A6C5B6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great application for inspiring and experienced developers to connect and collaborate with the best talent in the world of coding and web development!</w:t>
      </w:r>
    </w:p>
    <w:p w:rsidRPr="00843164" w:rsidR="00126049" w:rsidP="6BE3AB2B" w:rsidRDefault="00126049" w14:paraId="78FEEE9E" w14:textId="50395761">
      <w:pPr>
        <w:pStyle w:val="Normal"/>
        <w:ind w:left="36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</w:pPr>
    </w:p>
    <w:p w:rsidRPr="00843164" w:rsidR="00126049" w:rsidP="6BE3AB2B" w:rsidRDefault="00126049" w14:paraId="3CBD65C7" w14:textId="1398EADD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</w:pPr>
      <w:r w:rsidRPr="6BE3AB2B" w:rsidR="2A6C5B65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8"/>
          <w:szCs w:val="28"/>
        </w:rPr>
        <w:t>Design-A-Date</w:t>
      </w:r>
      <w:r w:rsidRPr="6BE3AB2B" w:rsidR="2A6C5B65">
        <w:rPr>
          <w:rFonts w:ascii="Cambria" w:hAnsi="Cambria" w:eastAsia="Cambria" w:cs="Cambria"/>
          <w:b w:val="1"/>
          <w:bCs w:val="1"/>
          <w:color w:val="000000" w:themeColor="text2" w:themeTint="FF" w:themeShade="FF"/>
          <w:sz w:val="24"/>
          <w:szCs w:val="24"/>
        </w:rPr>
        <w:t xml:space="preserve">, </w:t>
      </w:r>
      <w:r w:rsidRPr="6BE3AB2B" w:rsidR="2A6C5B65">
        <w:rPr>
          <w:rFonts w:ascii="Cambria" w:hAnsi="Cambria" w:eastAsia="Cambria" w:cs="Cambria"/>
          <w:b w:val="0"/>
          <w:bCs w:val="0"/>
          <w:i w:val="1"/>
          <w:iCs w:val="1"/>
          <w:color w:val="000000" w:themeColor="text2" w:themeTint="FF" w:themeShade="FF"/>
          <w:sz w:val="24"/>
          <w:szCs w:val="24"/>
        </w:rPr>
        <w:t xml:space="preserve">Back-End Developer – </w:t>
      </w:r>
      <w:r w:rsidRPr="6BE3AB2B" w:rsidR="2A6C5B65">
        <w:rPr>
          <w:rFonts w:ascii="Cambria" w:hAnsi="Cambria" w:eastAsia="Cambria" w:cs="Cambria"/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An application</w:t>
      </w:r>
      <w:r w:rsidRPr="6BE3AB2B" w:rsidR="2A6C5B6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designed to plan a good time with ease and less indecisiveness. Populate the nearest cinemas by zip code.</w:t>
      </w:r>
    </w:p>
    <w:p w:rsidRPr="00843164" w:rsidR="00126049" w:rsidP="6BE3AB2B" w:rsidRDefault="00126049" w14:paraId="5902BB0A" w14:textId="6CF1D760">
      <w:pPr>
        <w:pStyle w:val="Normal"/>
        <w:ind w:left="36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</w:pPr>
    </w:p>
    <w:p w:rsidRPr="00843164" w:rsidR="00126049" w:rsidP="6BE3AB2B" w:rsidRDefault="00126049" w14:paraId="6FD76981" w14:textId="079E300B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</w:pPr>
      <w:r w:rsidRPr="6BE3AB2B" w:rsidR="2A6C5B65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24292E"/>
          <w:sz w:val="28"/>
          <w:szCs w:val="28"/>
          <w:lang w:val="en-US"/>
        </w:rPr>
        <w:t>ExpediLog,</w:t>
      </w:r>
      <w:r w:rsidRPr="6BE3AB2B" w:rsidR="2A6C5B65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r w:rsidRPr="6BE3AB2B" w:rsidR="2A6C5B65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24292E"/>
          <w:sz w:val="24"/>
          <w:szCs w:val="24"/>
          <w:lang w:val="en-US"/>
        </w:rPr>
        <w:t xml:space="preserve">Front-End Developer – </w:t>
      </w:r>
      <w:r w:rsidRPr="6BE3AB2B" w:rsidR="2A6C5B6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 user may utilize this journal log to document their memories as well as adding their geographical location. Great application for travelers.</w:t>
      </w:r>
    </w:p>
    <w:p w:rsidRPr="00843164" w:rsidR="00126049" w:rsidP="6BE3AB2B" w:rsidRDefault="00126049" w14:paraId="1E975ECB" w14:textId="5D1815BA">
      <w:pPr>
        <w:pStyle w:val="Normal"/>
        <w:ind w:left="0"/>
        <w:rPr>
          <w:rFonts w:ascii="Cambria" w:hAnsi="Cambria" w:eastAsia="Cambria" w:cs="Cambria"/>
          <w:b w:val="1"/>
          <w:bCs w:val="1"/>
          <w:i w:val="0"/>
          <w:iCs w:val="0"/>
          <w:color w:val="000000" w:themeColor="text2" w:themeTint="FF" w:themeShade="FF"/>
          <w:sz w:val="32"/>
          <w:szCs w:val="32"/>
          <w:u w:val="single"/>
        </w:rPr>
      </w:pPr>
    </w:p>
    <w:tbl>
      <w:tblPr>
        <w:tblStyle w:val="ResumeTable"/>
        <w:tblW w:w="0" w:type="auto"/>
        <w:tblBorders>
          <w:top w:val="single" w:color="000000" w:themeColor="text2" w:sz="4"/>
        </w:tblBorders>
        <w:tblLook w:val="0620" w:firstRow="1" w:lastRow="0" w:firstColumn="0" w:lastColumn="0" w:noHBand="1" w:noVBand="1"/>
        <w:tblDescription w:val="Education table"/>
      </w:tblPr>
      <w:tblGrid>
        <w:gridCol w:w="135"/>
      </w:tblGrid>
      <w:tr w:rsidR="6BE3AB2B" w:rsidTr="6BE3AB2B" w14:paraId="7CE2AEE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" w:type="dxa"/>
            <w:tcBorders>
              <w:top w:val="none" w:color="auto" w:sz="0"/>
              <w:left w:val="none" w:color="auto" w:sz="0"/>
              <w:bottom w:val="none" w:color="auto" w:sz="0"/>
              <w:right w:val="none" w:color="auto" w:sz="0"/>
            </w:tcBorders>
            <w:tcMar/>
          </w:tcPr>
          <w:p w:rsidR="6BE3AB2B" w:rsidP="6BE3AB2B" w:rsidRDefault="6BE3AB2B" w14:paraId="0509ED20" w14:textId="7460849E">
            <w:pPr>
              <w:pStyle w:val="Date"/>
              <w:rPr>
                <w:rFonts w:ascii="Verdana" w:hAnsi="Verdana" w:eastAsia="Verdana" w:cs="Verdana"/>
                <w:color w:val="000000" w:themeColor="text2" w:themeTint="FF" w:themeShade="FF"/>
                <w:sz w:val="22"/>
                <w:szCs w:val="22"/>
              </w:rPr>
            </w:pPr>
          </w:p>
        </w:tc>
      </w:tr>
    </w:tbl>
    <w:p w:rsidRPr="00843164" w:rsidR="00126049" w:rsidP="6BE3AB2B" w:rsidRDefault="00126049" w14:paraId="3CACDAF6" w14:textId="1DDD5140">
      <w:pPr>
        <w:pStyle w:val="Heading1"/>
        <w:ind w:left="0"/>
        <w:rPr>
          <w:rFonts w:ascii="Cambria" w:hAnsi="Cambria" w:eastAsia="Cambria" w:cs="Cambria"/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</w:pPr>
    </w:p>
    <w:sectPr w:rsidRPr="00843164" w:rsidR="00260D3F">
      <w:footerReference w:type="defaul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8cec107bb15a46e0"/>
      <w:headerReference w:type="first" r:id="Rf46ef8d8171142c5"/>
      <w:footerReference w:type="first" r:id="Ref2226504f6441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800" w:rsidRDefault="00D57800" w14:paraId="5A39BBE3" w14:textId="77777777">
      <w:pPr>
        <w:spacing w:after="0"/>
      </w:pPr>
      <w:r>
        <w:separator/>
      </w:r>
    </w:p>
    <w:p w:rsidR="00D57800" w:rsidRDefault="00D57800" w14:paraId="41C8F396" w14:textId="77777777"/>
  </w:endnote>
  <w:endnote w:type="continuationSeparator" w:id="0">
    <w:p w:rsidR="00D57800" w:rsidRDefault="00D57800" w14:paraId="72A3D3EC" w14:textId="77777777">
      <w:pPr>
        <w:spacing w:after="0"/>
      </w:pPr>
      <w:r>
        <w:continuationSeparator/>
      </w:r>
    </w:p>
    <w:p w:rsidR="00D57800" w:rsidRDefault="00D57800" w14:paraId="0D0B94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 w14:paraId="187ACBE8" w14:textId="7777777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608F1B" w:rsidTr="1D608F1B" w14:paraId="00BB9890">
      <w:tc>
        <w:tcPr>
          <w:tcW w:w="3120" w:type="dxa"/>
          <w:tcMar/>
        </w:tcPr>
        <w:p w:rsidR="1D608F1B" w:rsidP="1D608F1B" w:rsidRDefault="1D608F1B" w14:paraId="773F0689" w14:textId="636224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608F1B" w:rsidP="1D608F1B" w:rsidRDefault="1D608F1B" w14:paraId="6BA80C23" w14:textId="7D4ADE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608F1B" w:rsidP="1D608F1B" w:rsidRDefault="1D608F1B" w14:paraId="6BA4A645" w14:textId="35D08ED4">
          <w:pPr>
            <w:pStyle w:val="Header"/>
            <w:bidi w:val="0"/>
            <w:ind w:right="-115"/>
            <w:jc w:val="right"/>
          </w:pPr>
        </w:p>
      </w:tc>
    </w:tr>
  </w:tbl>
  <w:p w:rsidR="1D608F1B" w:rsidP="1D608F1B" w:rsidRDefault="1D608F1B" w14:paraId="04362F99" w14:textId="6A00912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800" w:rsidRDefault="00D57800" w14:paraId="0A37501D" w14:textId="77777777">
      <w:pPr>
        <w:spacing w:after="0"/>
      </w:pPr>
      <w:r>
        <w:separator/>
      </w:r>
    </w:p>
    <w:p w:rsidR="00D57800" w:rsidRDefault="00D57800" w14:paraId="5DAB6C7B" w14:textId="77777777"/>
  </w:footnote>
  <w:footnote w:type="continuationSeparator" w:id="0">
    <w:p w:rsidR="00D57800" w:rsidRDefault="00D57800" w14:paraId="02EB378F" w14:textId="77777777">
      <w:pPr>
        <w:spacing w:after="0"/>
      </w:pPr>
      <w:r>
        <w:continuationSeparator/>
      </w:r>
    </w:p>
    <w:p w:rsidR="00D57800" w:rsidRDefault="00D57800" w14:paraId="6A05A809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608F1B" w:rsidTr="1D608F1B" w14:paraId="307F388C">
      <w:tc>
        <w:tcPr>
          <w:tcW w:w="3120" w:type="dxa"/>
          <w:tcMar/>
        </w:tcPr>
        <w:p w:rsidR="1D608F1B" w:rsidP="1D608F1B" w:rsidRDefault="1D608F1B" w14:paraId="0A596B6C" w14:textId="0ED4F7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608F1B" w:rsidP="1D608F1B" w:rsidRDefault="1D608F1B" w14:paraId="644F777D" w14:textId="16E5E0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608F1B" w:rsidP="1D608F1B" w:rsidRDefault="1D608F1B" w14:paraId="04953436" w14:textId="094E790B">
          <w:pPr>
            <w:pStyle w:val="Header"/>
            <w:bidi w:val="0"/>
            <w:ind w:right="-115"/>
            <w:jc w:val="right"/>
          </w:pPr>
        </w:p>
      </w:tc>
    </w:tr>
  </w:tbl>
  <w:p w:rsidR="1D608F1B" w:rsidP="1D608F1B" w:rsidRDefault="1D608F1B" w14:paraId="47154724" w14:textId="3A3CEC4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608F1B" w:rsidTr="1D608F1B" w14:paraId="5243F212">
      <w:tc>
        <w:tcPr>
          <w:tcW w:w="3120" w:type="dxa"/>
          <w:tcMar/>
        </w:tcPr>
        <w:p w:rsidR="1D608F1B" w:rsidP="1D608F1B" w:rsidRDefault="1D608F1B" w14:paraId="5E77F6DA" w14:textId="747943F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608F1B" w:rsidP="1D608F1B" w:rsidRDefault="1D608F1B" w14:paraId="000028AE" w14:textId="334C75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608F1B" w:rsidP="1D608F1B" w:rsidRDefault="1D608F1B" w14:paraId="192F4574" w14:textId="1B487B24">
          <w:pPr>
            <w:pStyle w:val="Header"/>
            <w:bidi w:val="0"/>
            <w:ind w:right="-115"/>
            <w:jc w:val="right"/>
          </w:pPr>
        </w:p>
      </w:tc>
    </w:tr>
  </w:tbl>
  <w:p w:rsidR="1D608F1B" w:rsidP="1D608F1B" w:rsidRDefault="1D608F1B" w14:paraId="07054060" w14:textId="742B8B8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hybridMulti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hybridMulti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20">
    <w:abstractNumId w:val="16"/>
  </w:num>
  <w:num w:numId="19">
    <w:abstractNumId w:val="15"/>
  </w:num>
  <w:num w:numId="18">
    <w:abstractNumId w:val="14"/>
  </w:num>
  <w:num w:numId="17">
    <w:abstractNumId w:val="13"/>
  </w:num>
  <w:num w:numId="16">
    <w:abstractNumId w:val="12"/>
  </w:num>
  <w:num w:numId="15">
    <w:abstractNumId w:val="11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D4"/>
    <w:rsid w:val="000B426D"/>
    <w:rsid w:val="000C0CA7"/>
    <w:rsid w:val="000F2762"/>
    <w:rsid w:val="00126049"/>
    <w:rsid w:val="0014523F"/>
    <w:rsid w:val="00170A16"/>
    <w:rsid w:val="00254924"/>
    <w:rsid w:val="002563E8"/>
    <w:rsid w:val="00260D3F"/>
    <w:rsid w:val="00275A65"/>
    <w:rsid w:val="004827F9"/>
    <w:rsid w:val="00526C73"/>
    <w:rsid w:val="006327D4"/>
    <w:rsid w:val="00650306"/>
    <w:rsid w:val="00693B17"/>
    <w:rsid w:val="00762CE4"/>
    <w:rsid w:val="00797C46"/>
    <w:rsid w:val="007D559D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67004"/>
    <w:rsid w:val="00CC05D9"/>
    <w:rsid w:val="00CD7582"/>
    <w:rsid w:val="00D0020C"/>
    <w:rsid w:val="00D06E8C"/>
    <w:rsid w:val="00D568D3"/>
    <w:rsid w:val="00D57800"/>
    <w:rsid w:val="00D65641"/>
    <w:rsid w:val="00D81F4E"/>
    <w:rsid w:val="00E42361"/>
    <w:rsid w:val="00E76367"/>
    <w:rsid w:val="00F25533"/>
    <w:rsid w:val="00F30987"/>
    <w:rsid w:val="00F6077F"/>
    <w:rsid w:val="00F63B5F"/>
    <w:rsid w:val="01189A71"/>
    <w:rsid w:val="0134B15C"/>
    <w:rsid w:val="01392826"/>
    <w:rsid w:val="028ADB9B"/>
    <w:rsid w:val="02C2C0DC"/>
    <w:rsid w:val="034AADEF"/>
    <w:rsid w:val="038C8C75"/>
    <w:rsid w:val="04DC30DF"/>
    <w:rsid w:val="05068938"/>
    <w:rsid w:val="056C8698"/>
    <w:rsid w:val="05FC936B"/>
    <w:rsid w:val="063EF772"/>
    <w:rsid w:val="067AC208"/>
    <w:rsid w:val="06B7CAC1"/>
    <w:rsid w:val="07AFB16E"/>
    <w:rsid w:val="0846945C"/>
    <w:rsid w:val="09165719"/>
    <w:rsid w:val="0A5A68F4"/>
    <w:rsid w:val="0B43BDA6"/>
    <w:rsid w:val="0B632065"/>
    <w:rsid w:val="0C153F31"/>
    <w:rsid w:val="0C26F9EA"/>
    <w:rsid w:val="0C31D5E1"/>
    <w:rsid w:val="0D140334"/>
    <w:rsid w:val="0E879081"/>
    <w:rsid w:val="0EEA1AE5"/>
    <w:rsid w:val="0EFCC9BC"/>
    <w:rsid w:val="0F77C33F"/>
    <w:rsid w:val="0F797613"/>
    <w:rsid w:val="0F7BFA34"/>
    <w:rsid w:val="0FA9D1D7"/>
    <w:rsid w:val="1019F3EE"/>
    <w:rsid w:val="108CE183"/>
    <w:rsid w:val="1114F08C"/>
    <w:rsid w:val="11CCFA0F"/>
    <w:rsid w:val="11DDBBB8"/>
    <w:rsid w:val="132AD395"/>
    <w:rsid w:val="13355355"/>
    <w:rsid w:val="13658FDA"/>
    <w:rsid w:val="145EC90F"/>
    <w:rsid w:val="1463FDB1"/>
    <w:rsid w:val="14C328C7"/>
    <w:rsid w:val="1510AF33"/>
    <w:rsid w:val="15287FCD"/>
    <w:rsid w:val="154D5BD8"/>
    <w:rsid w:val="156049D1"/>
    <w:rsid w:val="163F746A"/>
    <w:rsid w:val="16A98351"/>
    <w:rsid w:val="16C9DDB9"/>
    <w:rsid w:val="177B746B"/>
    <w:rsid w:val="183460E8"/>
    <w:rsid w:val="184E2715"/>
    <w:rsid w:val="1A46B241"/>
    <w:rsid w:val="1A728BFD"/>
    <w:rsid w:val="1AB57EF1"/>
    <w:rsid w:val="1AC569F3"/>
    <w:rsid w:val="1B1721A6"/>
    <w:rsid w:val="1BDC462E"/>
    <w:rsid w:val="1CA3577A"/>
    <w:rsid w:val="1D39F4F3"/>
    <w:rsid w:val="1D608F1B"/>
    <w:rsid w:val="1D835B17"/>
    <w:rsid w:val="1DB90CF6"/>
    <w:rsid w:val="1E709E60"/>
    <w:rsid w:val="1F9600C7"/>
    <w:rsid w:val="20201D80"/>
    <w:rsid w:val="2062371D"/>
    <w:rsid w:val="215E66AF"/>
    <w:rsid w:val="21D837D1"/>
    <w:rsid w:val="22732C9B"/>
    <w:rsid w:val="22CFC7B2"/>
    <w:rsid w:val="22F17DF3"/>
    <w:rsid w:val="230679B9"/>
    <w:rsid w:val="23145C62"/>
    <w:rsid w:val="2322F677"/>
    <w:rsid w:val="23448114"/>
    <w:rsid w:val="23739BD7"/>
    <w:rsid w:val="23C7C054"/>
    <w:rsid w:val="23C8E66B"/>
    <w:rsid w:val="2493EAED"/>
    <w:rsid w:val="252D0D4C"/>
    <w:rsid w:val="256BB22C"/>
    <w:rsid w:val="263CE0C9"/>
    <w:rsid w:val="27959375"/>
    <w:rsid w:val="285E3D9A"/>
    <w:rsid w:val="286CBE83"/>
    <w:rsid w:val="287EE0D2"/>
    <w:rsid w:val="293F81AA"/>
    <w:rsid w:val="2A6C5B65"/>
    <w:rsid w:val="2B287658"/>
    <w:rsid w:val="2B2FB880"/>
    <w:rsid w:val="2B98386F"/>
    <w:rsid w:val="2BD27CA3"/>
    <w:rsid w:val="2BE8A8DD"/>
    <w:rsid w:val="2C449C88"/>
    <w:rsid w:val="2C77226C"/>
    <w:rsid w:val="2D002203"/>
    <w:rsid w:val="2E6CD695"/>
    <w:rsid w:val="2E6DE69C"/>
    <w:rsid w:val="2E905EEB"/>
    <w:rsid w:val="2EA3905A"/>
    <w:rsid w:val="2EF2BC9E"/>
    <w:rsid w:val="2F482489"/>
    <w:rsid w:val="2F488E4A"/>
    <w:rsid w:val="2F85AA81"/>
    <w:rsid w:val="2FBA1720"/>
    <w:rsid w:val="2FD76C10"/>
    <w:rsid w:val="2FDBA629"/>
    <w:rsid w:val="2FF58D62"/>
    <w:rsid w:val="30D2DCDA"/>
    <w:rsid w:val="30E41525"/>
    <w:rsid w:val="3146A571"/>
    <w:rsid w:val="320995F8"/>
    <w:rsid w:val="32700B0D"/>
    <w:rsid w:val="32AF58FC"/>
    <w:rsid w:val="3356D788"/>
    <w:rsid w:val="340C4594"/>
    <w:rsid w:val="349D70E3"/>
    <w:rsid w:val="350EEF21"/>
    <w:rsid w:val="3533741E"/>
    <w:rsid w:val="35BAE94A"/>
    <w:rsid w:val="36C60CB1"/>
    <w:rsid w:val="370F7060"/>
    <w:rsid w:val="3723E1C8"/>
    <w:rsid w:val="374CBE72"/>
    <w:rsid w:val="38A63AB1"/>
    <w:rsid w:val="38D775AE"/>
    <w:rsid w:val="38ED033F"/>
    <w:rsid w:val="390174C5"/>
    <w:rsid w:val="392D78FE"/>
    <w:rsid w:val="3939F5E3"/>
    <w:rsid w:val="3947C200"/>
    <w:rsid w:val="396FB570"/>
    <w:rsid w:val="39DBD0A4"/>
    <w:rsid w:val="3ADA29DE"/>
    <w:rsid w:val="3B44ED53"/>
    <w:rsid w:val="3B8F5220"/>
    <w:rsid w:val="3B91DC2E"/>
    <w:rsid w:val="3D0483F8"/>
    <w:rsid w:val="3DF7A5B7"/>
    <w:rsid w:val="3E80C2B8"/>
    <w:rsid w:val="3F252F86"/>
    <w:rsid w:val="3F4DE7DB"/>
    <w:rsid w:val="3F5B0B3B"/>
    <w:rsid w:val="3FFAFD40"/>
    <w:rsid w:val="4087E795"/>
    <w:rsid w:val="409D76A8"/>
    <w:rsid w:val="40B1681F"/>
    <w:rsid w:val="41138EA9"/>
    <w:rsid w:val="4141A759"/>
    <w:rsid w:val="417C8EDD"/>
    <w:rsid w:val="4187C3F8"/>
    <w:rsid w:val="41FCB1DE"/>
    <w:rsid w:val="426B6502"/>
    <w:rsid w:val="43255648"/>
    <w:rsid w:val="43E87F95"/>
    <w:rsid w:val="444293C1"/>
    <w:rsid w:val="447531FC"/>
    <w:rsid w:val="452564B7"/>
    <w:rsid w:val="45742769"/>
    <w:rsid w:val="465362D8"/>
    <w:rsid w:val="470E24B4"/>
    <w:rsid w:val="472C6478"/>
    <w:rsid w:val="4782E97F"/>
    <w:rsid w:val="47B92074"/>
    <w:rsid w:val="47D7BA0D"/>
    <w:rsid w:val="489DF449"/>
    <w:rsid w:val="4952BD73"/>
    <w:rsid w:val="497A6B73"/>
    <w:rsid w:val="49856668"/>
    <w:rsid w:val="49F388E3"/>
    <w:rsid w:val="4A2BAE86"/>
    <w:rsid w:val="4A65D2A7"/>
    <w:rsid w:val="4B17B1E2"/>
    <w:rsid w:val="4B7DB269"/>
    <w:rsid w:val="4BB85D7C"/>
    <w:rsid w:val="4BE6BFAC"/>
    <w:rsid w:val="4C93B07F"/>
    <w:rsid w:val="4CDD4133"/>
    <w:rsid w:val="4E1C2829"/>
    <w:rsid w:val="4E1C2829"/>
    <w:rsid w:val="4E927394"/>
    <w:rsid w:val="4EE044FE"/>
    <w:rsid w:val="4F2E6D37"/>
    <w:rsid w:val="4F40158E"/>
    <w:rsid w:val="4F42E45B"/>
    <w:rsid w:val="4FAA98F9"/>
    <w:rsid w:val="5048F665"/>
    <w:rsid w:val="50599BE2"/>
    <w:rsid w:val="50D7CFCA"/>
    <w:rsid w:val="51217955"/>
    <w:rsid w:val="51BB530A"/>
    <w:rsid w:val="5239BC85"/>
    <w:rsid w:val="525AF408"/>
    <w:rsid w:val="5275B37A"/>
    <w:rsid w:val="52CE31EF"/>
    <w:rsid w:val="536701FD"/>
    <w:rsid w:val="539A81C4"/>
    <w:rsid w:val="53D25582"/>
    <w:rsid w:val="5400DD3C"/>
    <w:rsid w:val="540DBEAC"/>
    <w:rsid w:val="5471A5E4"/>
    <w:rsid w:val="550C43ED"/>
    <w:rsid w:val="5578E6C6"/>
    <w:rsid w:val="55ECF97E"/>
    <w:rsid w:val="5716D99A"/>
    <w:rsid w:val="588FB463"/>
    <w:rsid w:val="58F48D3A"/>
    <w:rsid w:val="58FB065E"/>
    <w:rsid w:val="5962D5E8"/>
    <w:rsid w:val="5966B7ED"/>
    <w:rsid w:val="59847E69"/>
    <w:rsid w:val="59858C9D"/>
    <w:rsid w:val="5A5F7946"/>
    <w:rsid w:val="5A6C2178"/>
    <w:rsid w:val="5AC182D6"/>
    <w:rsid w:val="5B298609"/>
    <w:rsid w:val="5B2C11E5"/>
    <w:rsid w:val="5B678736"/>
    <w:rsid w:val="5B7750B5"/>
    <w:rsid w:val="5BE0E8E7"/>
    <w:rsid w:val="5C1B819E"/>
    <w:rsid w:val="5C94307B"/>
    <w:rsid w:val="5CE58A92"/>
    <w:rsid w:val="5D9BF3FB"/>
    <w:rsid w:val="5DC7E541"/>
    <w:rsid w:val="5EAC28B8"/>
    <w:rsid w:val="5F05AD7C"/>
    <w:rsid w:val="5F5520AC"/>
    <w:rsid w:val="5F757F18"/>
    <w:rsid w:val="5F86F77C"/>
    <w:rsid w:val="5FC89818"/>
    <w:rsid w:val="5FE855A3"/>
    <w:rsid w:val="603EAFE5"/>
    <w:rsid w:val="60519624"/>
    <w:rsid w:val="60A4F7D3"/>
    <w:rsid w:val="62976A72"/>
    <w:rsid w:val="632416E7"/>
    <w:rsid w:val="636AAA57"/>
    <w:rsid w:val="63BE8B42"/>
    <w:rsid w:val="63CE4C64"/>
    <w:rsid w:val="6420F5B2"/>
    <w:rsid w:val="6485F4A6"/>
    <w:rsid w:val="648B4010"/>
    <w:rsid w:val="65DC6878"/>
    <w:rsid w:val="66684BE9"/>
    <w:rsid w:val="6670CED8"/>
    <w:rsid w:val="675AABDD"/>
    <w:rsid w:val="6792E601"/>
    <w:rsid w:val="67A0FD30"/>
    <w:rsid w:val="67B25F2C"/>
    <w:rsid w:val="67C0F422"/>
    <w:rsid w:val="67C4D738"/>
    <w:rsid w:val="67EA6D39"/>
    <w:rsid w:val="6804F745"/>
    <w:rsid w:val="6823D19D"/>
    <w:rsid w:val="68469ADF"/>
    <w:rsid w:val="687F6E24"/>
    <w:rsid w:val="68B040BA"/>
    <w:rsid w:val="69055AB2"/>
    <w:rsid w:val="690FEA27"/>
    <w:rsid w:val="6A9BE124"/>
    <w:rsid w:val="6BCE7ECC"/>
    <w:rsid w:val="6BE3AB2B"/>
    <w:rsid w:val="6C22B234"/>
    <w:rsid w:val="6C38730F"/>
    <w:rsid w:val="6C8DDD89"/>
    <w:rsid w:val="6CB18DB8"/>
    <w:rsid w:val="6EE42615"/>
    <w:rsid w:val="6F2C5393"/>
    <w:rsid w:val="6F44EAED"/>
    <w:rsid w:val="6FE9B587"/>
    <w:rsid w:val="710FB1B0"/>
    <w:rsid w:val="7199C6D0"/>
    <w:rsid w:val="71AA7FEC"/>
    <w:rsid w:val="7334DD10"/>
    <w:rsid w:val="734375AF"/>
    <w:rsid w:val="734D9279"/>
    <w:rsid w:val="73B08014"/>
    <w:rsid w:val="73F50643"/>
    <w:rsid w:val="73F75E58"/>
    <w:rsid w:val="7433F44B"/>
    <w:rsid w:val="76ACB2F3"/>
    <w:rsid w:val="77D5A882"/>
    <w:rsid w:val="77E9C3EC"/>
    <w:rsid w:val="78301F8A"/>
    <w:rsid w:val="7909AEE6"/>
    <w:rsid w:val="7A6642BF"/>
    <w:rsid w:val="7A844532"/>
    <w:rsid w:val="7AA77081"/>
    <w:rsid w:val="7AC1494F"/>
    <w:rsid w:val="7AD1EFBC"/>
    <w:rsid w:val="7B159470"/>
    <w:rsid w:val="7B696363"/>
    <w:rsid w:val="7C0BFEC4"/>
    <w:rsid w:val="7C44F69D"/>
    <w:rsid w:val="7D41E235"/>
    <w:rsid w:val="7D97BA9E"/>
    <w:rsid w:val="7E01B062"/>
    <w:rsid w:val="7E979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AEE6"/>
  <w15:chartTrackingRefBased/>
  <w15:docId w15:val="{c7140dc6-fc5c-41d8-971a-c7966d40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uiPriority="6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7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color="595959" w:themeColor="text1" w:themeTint="A6" w:sz="2" w:space="1"/>
      </w:pBdr>
      <w:spacing w:before="6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color="595959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TitleChar" w:customStyle="1">
    <w:name w:val="Title Char"/>
    <w:basedOn w:val="DefaultParagraphFont"/>
    <w:link w:val="Title"/>
    <w:uiPriority w:val="1"/>
    <w:rsid w:val="00843164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3"/>
    <w:rsid w:val="008B5DC0"/>
    <w:rPr>
      <w:rFonts w:asciiTheme="majorHAnsi" w:hAnsiTheme="majorHAnsi" w:eastAsiaTheme="majorEastAsia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esumeTable" w:customStyle="1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styleId="DateChar" w:customStyle="1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styleId="ContactInfo" w:customStyle="1">
    <w:name w:val="Contact Info"/>
    <w:basedOn w:val="Normal"/>
    <w:uiPriority w:val="2"/>
    <w:qFormat/>
    <w:pPr>
      <w:spacing w:after="360"/>
      <w:contextualSpacing/>
    </w:pPr>
  </w:style>
  <w:style w:type="character" w:styleId="Heading1Char" w:customStyle="1">
    <w:name w:val="Heading 1 Char"/>
    <w:basedOn w:val="DefaultParagraphFont"/>
    <w:link w:val="Heading1"/>
    <w:uiPriority w:val="3"/>
    <w:rsid w:val="00843164"/>
    <w:rPr>
      <w:rFonts w:asciiTheme="majorHAnsi" w:hAnsiTheme="majorHAnsi" w:eastAsiaTheme="majorEastAsia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themeShade="99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0C0CA7"/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0C0CA7"/>
    <w:rPr>
      <w:rFonts w:asciiTheme="majorHAnsi" w:hAnsiTheme="majorHAnsi" w:eastAsiaTheme="majorEastAsia" w:cstheme="majorBidi"/>
      <w:color w:val="6E6E6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254924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25492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25492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C0CA7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/word/header.xml" Id="R8cec107bb15a46e0" /><Relationship Type="http://schemas.openxmlformats.org/officeDocument/2006/relationships/header" Target="/word/header2.xml" Id="Rf46ef8d8171142c5" /><Relationship Type="http://schemas.openxmlformats.org/officeDocument/2006/relationships/footer" Target="/word/footer2.xml" Id="Ref2226504f644123" /><Relationship Type="http://schemas.openxmlformats.org/officeDocument/2006/relationships/hyperlink" Target="mailto:Antemia.Kavillari@gmail.com" TargetMode="External" Id="Rcdc424e4b60241e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Dropbox/MS_R_3/WAC305/WAC305_Aurie/Res_07_TF02919464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07428546686448AA7B6B2548C8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0BAB-33D0-E940-B81B-CDD6F2166CB7}"/>
      </w:docPartPr>
      <w:docPartBody>
        <w:p w:rsidR="00720231" w:rsidRDefault="00275A65">
          <w:pPr>
            <w:pStyle w:val="7607428546686448AA7B6B2548C888F5"/>
          </w:pPr>
          <w:r w:rsidRPr="00843164">
            <w:t>Your Name</w:t>
          </w:r>
        </w:p>
      </w:docPartBody>
    </w:docPart>
    <w:docPart>
      <w:docPartPr>
        <w:name w:val="27F4FE59EBE4D947B39E272B06F27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F597-AA5B-4E45-8AE6-D5E8E752906D}"/>
      </w:docPartPr>
      <w:docPartBody>
        <w:p w:rsidR="00720231" w:rsidRDefault="00275A65">
          <w:pPr>
            <w:pStyle w:val="27F4FE59EBE4D947B39E272B06F27D84"/>
          </w:pPr>
          <w:r w:rsidRPr="00843164">
            <w:t>Street Address, City, ST ZIP Code</w:t>
          </w:r>
        </w:p>
      </w:docPartBody>
    </w:docPart>
    <w:docPart>
      <w:docPartPr>
        <w:name w:val="9B05BA208A1984418CEC7E68EAE1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46FC7-7C7E-9A4E-ADEC-2CBB1BF36E21}"/>
      </w:docPartPr>
      <w:docPartBody>
        <w:p w:rsidR="00720231" w:rsidRDefault="00275A65">
          <w:pPr>
            <w:pStyle w:val="9B05BA208A1984418CEC7E68EAE13EBD"/>
          </w:pPr>
          <w:r w:rsidRPr="00843164">
            <w:t>Telephone</w:t>
          </w:r>
        </w:p>
      </w:docPartBody>
    </w:docPart>
    <w:docPart>
      <w:docPartPr>
        <w:name w:val="919B8CB03AC6BD4F922307097A74B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D3D4-2F11-524F-8C9B-A7D37399EBA1}"/>
      </w:docPartPr>
      <w:docPartBody>
        <w:p w:rsidR="00720231" w:rsidRDefault="00275A65">
          <w:pPr>
            <w:pStyle w:val="919B8CB03AC6BD4F922307097A74B04D"/>
          </w:pPr>
          <w:r w:rsidRPr="00843164">
            <w:t>Email</w:t>
          </w:r>
        </w:p>
      </w:docPartBody>
    </w:docPart>
    <w:docPart>
      <w:docPartPr>
        <w:name w:val="5DFA60C7E7EB354B9096A84A4C51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01-B323-3D40-962A-92A2B8B42C2D}"/>
      </w:docPartPr>
      <w:docPartBody>
        <w:p w:rsidR="00720231" w:rsidRDefault="00275A65">
          <w:pPr>
            <w:pStyle w:val="5DFA60C7E7EB354B9096A84A4C51DEC7"/>
          </w:pPr>
          <w:r w:rsidRPr="00843164">
            <w:t>Objective</w:t>
          </w:r>
        </w:p>
      </w:docPartBody>
    </w:docPart>
    <w:docPart>
      <w:docPartPr>
        <w:name w:val="0C98A797803D5E48B1371F932053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81B-A566-3F40-9C44-9A6B8CF81191}"/>
      </w:docPartPr>
      <w:docPartBody>
        <w:p w:rsidR="00720231" w:rsidRDefault="00275A65">
          <w:pPr>
            <w:pStyle w:val="0C98A797803D5E48B1371F932053A0D2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ADA187C50333324B89F0272E55BE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0809-F543-5147-A9C6-BEBB4559D687}"/>
      </w:docPartPr>
      <w:docPartBody>
        <w:p w:rsidR="00720231" w:rsidRDefault="00275A65">
          <w:pPr>
            <w:pStyle w:val="ADA187C50333324B89F0272E55BE44DC"/>
          </w:pPr>
          <w:r w:rsidRPr="00843164">
            <w:t>Skills &amp; Abilities</w:t>
          </w:r>
        </w:p>
      </w:docPartBody>
    </w:docPart>
    <w:docPart>
      <w:docPartPr>
        <w:name w:val="4DA14B02454171409F6CC58425557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85A4-1FD9-204D-BE8A-0923C5CDA946}"/>
      </w:docPartPr>
      <w:docPartBody>
        <w:p w:rsidR="00720231" w:rsidRDefault="00275A65">
          <w:pPr>
            <w:pStyle w:val="4DA14B02454171409F6CC58425557398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45AB64DF68942941AFB703A86F29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2DA6-E2C6-7A44-A772-5940CA18CC87}"/>
      </w:docPartPr>
      <w:docPartBody>
        <w:p w:rsidR="00720231" w:rsidRDefault="00275A65">
          <w:pPr>
            <w:pStyle w:val="45AB64DF68942941AFB703A86F295BDB"/>
          </w:pPr>
          <w:r w:rsidRPr="00843164">
            <w:t>Experience</w:t>
          </w:r>
        </w:p>
      </w:docPartBody>
    </w:docPart>
    <w:docPart>
      <w:docPartPr>
        <w:name w:val="2EF2756A8AE1D7469B9BAD7824A2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1EB0-0EAF-F342-86C9-F9BDE3799208}"/>
      </w:docPartPr>
      <w:docPartBody>
        <w:p w:rsidR="00720231" w:rsidRDefault="00275A65">
          <w:pPr>
            <w:pStyle w:val="2EF2756A8AE1D7469B9BAD7824A2A1B9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0FAB39CE5EC9B6418BA08BD212DF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70FC-02AB-BE4A-8923-E56088464407}"/>
      </w:docPartPr>
      <w:docPartBody>
        <w:p w:rsidR="00720231" w:rsidRDefault="00275A65">
          <w:pPr>
            <w:pStyle w:val="0FAB39CE5EC9B6418BA08BD212DFE974"/>
          </w:pPr>
          <w:r w:rsidRPr="00843164">
            <w:t>To</w:t>
          </w:r>
        </w:p>
      </w:docPartBody>
    </w:docPart>
    <w:docPart>
      <w:docPartPr>
        <w:name w:val="91CA1AFE96F50B49B18DE2204C10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987D-E52B-FF42-BA12-3360C4148471}"/>
      </w:docPartPr>
      <w:docPartBody>
        <w:p w:rsidR="00720231" w:rsidRDefault="00275A65">
          <w:pPr>
            <w:pStyle w:val="91CA1AFE96F50B49B18DE2204C1068A8"/>
          </w:pPr>
          <w:r w:rsidRPr="00843164">
            <w:t>Job Title</w:t>
          </w:r>
        </w:p>
      </w:docPartBody>
    </w:docPart>
    <w:docPart>
      <w:docPartPr>
        <w:name w:val="F6538F071C2AE1429CEE5D485A50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0A5D-D80E-9345-8793-9A11CAA1FD22}"/>
      </w:docPartPr>
      <w:docPartBody>
        <w:p w:rsidR="00720231" w:rsidRDefault="00275A65">
          <w:pPr>
            <w:pStyle w:val="F6538F071C2AE1429CEE5D485A50AB4B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2B43ABD83794C4E823CCA135636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A1426-0091-ED41-A652-495C210BE78F}"/>
      </w:docPartPr>
      <w:docPartBody>
        <w:p w:rsidR="00720231" w:rsidRDefault="00275A65">
          <w:pPr>
            <w:pStyle w:val="42B43ABD83794C4E823CCA135636753E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B9D3626783358A44AA2FB8C97E4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40223-AA32-214C-B216-6DD51E6D6F85}"/>
      </w:docPartPr>
      <w:docPartBody>
        <w:p w:rsidR="00720231" w:rsidRDefault="00275A65">
          <w:pPr>
            <w:pStyle w:val="B9D3626783358A44AA2FB8C97E4CAD27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EF571CA42D45942AF8DD2DC3F0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787-1BBB-0D40-A745-0AE17128BCF7}"/>
      </w:docPartPr>
      <w:docPartBody>
        <w:p w:rsidR="00720231" w:rsidRDefault="00275A65">
          <w:pPr>
            <w:pStyle w:val="4EF571CA42D45942AF8DD2DC3F04B873"/>
          </w:pPr>
          <w:r w:rsidRPr="00843164">
            <w:t>To</w:t>
          </w:r>
        </w:p>
      </w:docPartBody>
    </w:docPart>
    <w:docPart>
      <w:docPartPr>
        <w:name w:val="6BA9CF3B8DF17B439BFDDAD6BAEF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78ED-3939-3146-81DC-AAC5628CC297}"/>
      </w:docPartPr>
      <w:docPartBody>
        <w:p w:rsidR="00720231" w:rsidRDefault="00275A65">
          <w:pPr>
            <w:pStyle w:val="6BA9CF3B8DF17B439BFDDAD6BAEF9D89"/>
          </w:pPr>
          <w:r w:rsidRPr="00843164">
            <w:t>Job Title</w:t>
          </w:r>
        </w:p>
      </w:docPartBody>
    </w:docPart>
    <w:docPart>
      <w:docPartPr>
        <w:name w:val="3CBA9EFD0F785540B9713059D647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B707-2D14-F74E-B6C2-C6E0FC3DF1BF}"/>
      </w:docPartPr>
      <w:docPartBody>
        <w:p w:rsidR="00720231" w:rsidRDefault="00275A65">
          <w:pPr>
            <w:pStyle w:val="3CBA9EFD0F785540B9713059D647EFC4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386174F5E6FA4C42BC73E7F149E8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97F9-0A32-7E4C-8E04-4645A4A6D042}"/>
      </w:docPartPr>
      <w:docPartBody>
        <w:p w:rsidR="00720231" w:rsidRDefault="00275A65">
          <w:pPr>
            <w:pStyle w:val="386174F5E6FA4C42BC73E7F149E87CD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CD03022186F6043A99E2E2A3C3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130D-CC42-1F4A-979D-ACAE4E80C811}"/>
      </w:docPartPr>
      <w:docPartBody>
        <w:p w:rsidR="00720231" w:rsidRDefault="00275A65">
          <w:pPr>
            <w:pStyle w:val="CCD03022186F6043A99E2E2A3C32A80D"/>
          </w:pPr>
          <w:r w:rsidRPr="00843164">
            <w:t>Education</w:t>
          </w:r>
        </w:p>
      </w:docPartBody>
    </w:docPart>
    <w:docPart>
      <w:docPartPr>
        <w:name w:val="428684A40732784A8FBD5A0CBF697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DA15-9187-0B4F-8545-F02B824F8FB6}"/>
      </w:docPartPr>
      <w:docPartBody>
        <w:p w:rsidR="00720231" w:rsidRDefault="00275A65">
          <w:pPr>
            <w:pStyle w:val="428684A40732784A8FBD5A0CBF697DB9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967318CCB1BBBC4B88638304E55C4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44CCE-82DD-0642-B5C8-EAE812DE0DD7}"/>
      </w:docPartPr>
      <w:docPartBody>
        <w:p w:rsidR="00720231" w:rsidRDefault="00275A65">
          <w:pPr>
            <w:pStyle w:val="967318CCB1BBBC4B88638304E55C44E5"/>
          </w:pPr>
          <w:r w:rsidRPr="00843164">
            <w:t>To</w:t>
          </w:r>
        </w:p>
      </w:docPartBody>
    </w:docPart>
    <w:docPart>
      <w:docPartPr>
        <w:name w:val="D31E7D1F0D82B14684F40F97CDB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779B-48AF-744D-BBE8-1C54FCC8C1C9}"/>
      </w:docPartPr>
      <w:docPartBody>
        <w:p w:rsidR="00720231" w:rsidRDefault="00275A65">
          <w:pPr>
            <w:pStyle w:val="D31E7D1F0D82B14684F40F97CDBABCDD"/>
          </w:pPr>
          <w:r w:rsidRPr="00843164">
            <w:t>Degree</w:t>
          </w:r>
        </w:p>
      </w:docPartBody>
    </w:docPart>
    <w:docPart>
      <w:docPartPr>
        <w:name w:val="8BB89C37BB21FF40A268BA6EB3C1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8F68-0CDD-C140-A994-C3F65109A941}"/>
      </w:docPartPr>
      <w:docPartBody>
        <w:p w:rsidR="00720231" w:rsidRDefault="00275A65">
          <w:pPr>
            <w:pStyle w:val="8BB89C37BB21FF40A268BA6EB3C1AC68"/>
          </w:pPr>
          <w:r w:rsidRPr="00843164">
            <w:t>Location</w:t>
          </w:r>
        </w:p>
      </w:docPartBody>
    </w:docPart>
    <w:docPart>
      <w:docPartPr>
        <w:name w:val="44893060A9D1484D9658235D46E4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E3DB-8A4F-E84B-8331-5726CAF68182}"/>
      </w:docPartPr>
      <w:docPartBody>
        <w:p w:rsidR="00720231" w:rsidRDefault="00275A65">
          <w:pPr>
            <w:pStyle w:val="44893060A9D1484D9658235D46E47B8F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0C39ACA00066B445B86C2C6E802D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2D51-C86A-194B-8A7E-E768873564CF}"/>
      </w:docPartPr>
      <w:docPartBody>
        <w:p w:rsidR="00720231" w:rsidRDefault="00275A65">
          <w:pPr>
            <w:pStyle w:val="0C39ACA00066B445B86C2C6E802DE14B"/>
          </w:pPr>
          <w:r w:rsidRPr="00843164">
            <w:t>Communication</w:t>
          </w:r>
        </w:p>
      </w:docPartBody>
    </w:docPart>
    <w:docPart>
      <w:docPartPr>
        <w:name w:val="1A8FF063D3FD6444A755F1AEC06B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2790C-B852-4847-AF61-F8E111BCF293}"/>
      </w:docPartPr>
      <w:docPartBody>
        <w:p w:rsidR="00720231" w:rsidRDefault="00275A65">
          <w:pPr>
            <w:pStyle w:val="1A8FF063D3FD6444A755F1AEC06B2C1E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810A4D8A3A365043B0D97ADC215B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2F5-4115-E448-9465-E4CBAAFC27BD}"/>
      </w:docPartPr>
      <w:docPartBody>
        <w:p w:rsidR="00720231" w:rsidRDefault="00275A65">
          <w:pPr>
            <w:pStyle w:val="810A4D8A3A365043B0D97ADC215B479D"/>
          </w:pPr>
          <w:r w:rsidRPr="00843164">
            <w:t>Leadership</w:t>
          </w:r>
        </w:p>
      </w:docPartBody>
    </w:docPart>
    <w:docPart>
      <w:docPartPr>
        <w:name w:val="328099D475F1D4428B92DF91F7F9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E97F-BE5B-464C-82DD-B05B3DE317D1}"/>
      </w:docPartPr>
      <w:docPartBody>
        <w:p w:rsidR="00720231" w:rsidRDefault="00275A65">
          <w:pPr>
            <w:pStyle w:val="328099D475F1D4428B92DF91F7F919A6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5"/>
    <w:rsid w:val="00275A65"/>
    <w:rsid w:val="007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7428546686448AA7B6B2548C888F5">
    <w:name w:val="7607428546686448AA7B6B2548C888F5"/>
  </w:style>
  <w:style w:type="paragraph" w:customStyle="1" w:styleId="27F4FE59EBE4D947B39E272B06F27D84">
    <w:name w:val="27F4FE59EBE4D947B39E272B06F27D84"/>
  </w:style>
  <w:style w:type="paragraph" w:customStyle="1" w:styleId="9B05BA208A1984418CEC7E68EAE13EBD">
    <w:name w:val="9B05BA208A1984418CEC7E68EAE13EBD"/>
  </w:style>
  <w:style w:type="paragraph" w:customStyle="1" w:styleId="919B8CB03AC6BD4F922307097A74B04D">
    <w:name w:val="919B8CB03AC6BD4F922307097A74B04D"/>
  </w:style>
  <w:style w:type="paragraph" w:customStyle="1" w:styleId="5DFA60C7E7EB354B9096A84A4C51DEC7">
    <w:name w:val="5DFA60C7E7EB354B9096A84A4C51DEC7"/>
  </w:style>
  <w:style w:type="paragraph" w:customStyle="1" w:styleId="0C98A797803D5E48B1371F932053A0D2">
    <w:name w:val="0C98A797803D5E48B1371F932053A0D2"/>
  </w:style>
  <w:style w:type="paragraph" w:customStyle="1" w:styleId="ADA187C50333324B89F0272E55BE44DC">
    <w:name w:val="ADA187C50333324B89F0272E55BE44DC"/>
  </w:style>
  <w:style w:type="paragraph" w:customStyle="1" w:styleId="4DA14B02454171409F6CC58425557398">
    <w:name w:val="4DA14B02454171409F6CC58425557398"/>
  </w:style>
  <w:style w:type="paragraph" w:customStyle="1" w:styleId="45AB64DF68942941AFB703A86F295BDB">
    <w:name w:val="45AB64DF68942941AFB703A86F295BDB"/>
  </w:style>
  <w:style w:type="paragraph" w:customStyle="1" w:styleId="2EF2756A8AE1D7469B9BAD7824A2A1B9">
    <w:name w:val="2EF2756A8AE1D7469B9BAD7824A2A1B9"/>
  </w:style>
  <w:style w:type="paragraph" w:customStyle="1" w:styleId="0FAB39CE5EC9B6418BA08BD212DFE974">
    <w:name w:val="0FAB39CE5EC9B6418BA08BD212DFE974"/>
  </w:style>
  <w:style w:type="paragraph" w:customStyle="1" w:styleId="91CA1AFE96F50B49B18DE2204C1068A8">
    <w:name w:val="91CA1AFE96F50B49B18DE2204C1068A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6538F071C2AE1429CEE5D485A50AB4B">
    <w:name w:val="F6538F071C2AE1429CEE5D485A50AB4B"/>
  </w:style>
  <w:style w:type="paragraph" w:customStyle="1" w:styleId="42B43ABD83794C4E823CCA135636753E">
    <w:name w:val="42B43ABD83794C4E823CCA135636753E"/>
  </w:style>
  <w:style w:type="paragraph" w:customStyle="1" w:styleId="B9D3626783358A44AA2FB8C97E4CAD27">
    <w:name w:val="B9D3626783358A44AA2FB8C97E4CAD27"/>
  </w:style>
  <w:style w:type="paragraph" w:customStyle="1" w:styleId="4EF571CA42D45942AF8DD2DC3F04B873">
    <w:name w:val="4EF571CA42D45942AF8DD2DC3F04B873"/>
  </w:style>
  <w:style w:type="paragraph" w:customStyle="1" w:styleId="6BA9CF3B8DF17B439BFDDAD6BAEF9D89">
    <w:name w:val="6BA9CF3B8DF17B439BFDDAD6BAEF9D89"/>
  </w:style>
  <w:style w:type="paragraph" w:customStyle="1" w:styleId="3CBA9EFD0F785540B9713059D647EFC4">
    <w:name w:val="3CBA9EFD0F785540B9713059D647EFC4"/>
  </w:style>
  <w:style w:type="paragraph" w:customStyle="1" w:styleId="386174F5E6FA4C42BC73E7F149E87CD7">
    <w:name w:val="386174F5E6FA4C42BC73E7F149E87CD7"/>
  </w:style>
  <w:style w:type="paragraph" w:customStyle="1" w:styleId="CCD03022186F6043A99E2E2A3C32A80D">
    <w:name w:val="CCD03022186F6043A99E2E2A3C32A80D"/>
  </w:style>
  <w:style w:type="paragraph" w:customStyle="1" w:styleId="428684A40732784A8FBD5A0CBF697DB9">
    <w:name w:val="428684A40732784A8FBD5A0CBF697DB9"/>
  </w:style>
  <w:style w:type="paragraph" w:customStyle="1" w:styleId="967318CCB1BBBC4B88638304E55C44E5">
    <w:name w:val="967318CCB1BBBC4B88638304E55C44E5"/>
  </w:style>
  <w:style w:type="paragraph" w:customStyle="1" w:styleId="D31E7D1F0D82B14684F40F97CDBABCDD">
    <w:name w:val="D31E7D1F0D82B14684F40F97CDBABCDD"/>
  </w:style>
  <w:style w:type="paragraph" w:customStyle="1" w:styleId="8BB89C37BB21FF40A268BA6EB3C1AC68">
    <w:name w:val="8BB89C37BB21FF40A268BA6EB3C1AC68"/>
  </w:style>
  <w:style w:type="paragraph" w:customStyle="1" w:styleId="44893060A9D1484D9658235D46E47B8F">
    <w:name w:val="44893060A9D1484D9658235D46E47B8F"/>
  </w:style>
  <w:style w:type="paragraph" w:customStyle="1" w:styleId="0C39ACA00066B445B86C2C6E802DE14B">
    <w:name w:val="0C39ACA00066B445B86C2C6E802DE14B"/>
  </w:style>
  <w:style w:type="paragraph" w:customStyle="1" w:styleId="1A8FF063D3FD6444A755F1AEC06B2C1E">
    <w:name w:val="1A8FF063D3FD6444A755F1AEC06B2C1E"/>
  </w:style>
  <w:style w:type="paragraph" w:customStyle="1" w:styleId="810A4D8A3A365043B0D97ADC215B479D">
    <w:name w:val="810A4D8A3A365043B0D97ADC215B479D"/>
  </w:style>
  <w:style w:type="paragraph" w:customStyle="1" w:styleId="328099D475F1D4428B92DF91F7F919A6">
    <w:name w:val="328099D475F1D4428B92DF91F7F91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F36C0-B3F7-46B5-BFAF-AEA6827399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Res_07_TF02919464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Cabrera, Mia</dc:creator>
  <lastModifiedBy>Cabrera, Mia</lastModifiedBy>
  <revision>8</revision>
  <dcterms:created xsi:type="dcterms:W3CDTF">2020-09-28T06:24:39.9261794Z</dcterms:created>
  <dcterms:modified xsi:type="dcterms:W3CDTF">2020-09-28T09:18:57.7009992Z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